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14:paraId="32AEFCC4" w14:textId="77777777" w:rsidTr="00F86413">
            <w:trPr>
              <w:trHeight w:val="2880"/>
              <w:jc w:val="center"/>
            </w:trPr>
            <w:tc>
              <w:tcPr>
                <w:tcW w:w="5000" w:type="pct"/>
              </w:tcPr>
              <w:p w14:paraId="34C63368" w14:textId="77777777" w:rsidR="00093BE1" w:rsidRDefault="00093BE1" w:rsidP="00093BE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14:paraId="3B767DC0" w14:textId="77777777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14:paraId="7E23B8D3" w14:textId="1E6CA159" w:rsidR="00093BE1" w:rsidRDefault="0005227B" w:rsidP="00D41AD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DOCUMENTACIÓN</w:t>
                    </w:r>
                  </w:p>
                </w:tc>
              </w:sdtContent>
            </w:sdt>
          </w:tr>
          <w:tr w:rsidR="00093BE1" w14:paraId="114D7BA3" w14:textId="77777777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14:paraId="4BC2F568" w14:textId="09D26A7A" w:rsidR="00093BE1" w:rsidRDefault="0005227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CUENTARMONÍA</w:t>
                    </w:r>
                  </w:p>
                </w:tc>
              </w:sdtContent>
            </w:sdt>
          </w:tr>
          <w:tr w:rsidR="00093BE1" w14:paraId="0BD72AA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48CE26C" w14:textId="77777777" w:rsidR="00093BE1" w:rsidRDefault="00093BE1">
                <w:pPr>
                  <w:pStyle w:val="Sinespaciado"/>
                  <w:jc w:val="center"/>
                </w:pPr>
              </w:p>
            </w:tc>
          </w:tr>
          <w:tr w:rsidR="00093BE1" w14:paraId="0298E4C1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588BB483" w14:textId="3F69F89E" w:rsidR="00093BE1" w:rsidRDefault="0005227B" w:rsidP="00D41AD6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Pablo Calvo Izquierdo</w:t>
                    </w:r>
                  </w:p>
                </w:tc>
              </w:sdtContent>
            </w:sdt>
          </w:tr>
          <w:tr w:rsidR="00093BE1" w14:paraId="2B698E7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06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3E8C6773" w14:textId="72743009" w:rsidR="00093BE1" w:rsidRDefault="0005227B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6/20/2024</w:t>
                    </w:r>
                  </w:p>
                </w:tc>
              </w:sdtContent>
            </w:sdt>
          </w:tr>
        </w:tbl>
        <w:p w14:paraId="0B8BDE27" w14:textId="77777777" w:rsidR="00093BE1" w:rsidRDefault="00093BE1" w:rsidP="00FA3BE0">
          <w:pPr>
            <w:pStyle w:val="AxureImageParagraph"/>
          </w:pPr>
        </w:p>
        <w:p w14:paraId="0FD62D00" w14:textId="77777777" w:rsidR="00093BE1" w:rsidRDefault="00093BE1"/>
        <w:p w14:paraId="268920A2" w14:textId="4196036D" w:rsidR="00712696" w:rsidRDefault="0005227B" w:rsidP="0005227B">
          <w:pPr>
            <w:tabs>
              <w:tab w:val="left" w:pos="9156"/>
            </w:tabs>
          </w:pPr>
          <w:r>
            <w:tab/>
          </w:r>
        </w:p>
        <w:p w14:paraId="75B5B333" w14:textId="77777777" w:rsidR="00712696" w:rsidRDefault="00712696"/>
        <w:p w14:paraId="56A8AF40" w14:textId="77777777" w:rsidR="00712696" w:rsidRDefault="00712696"/>
        <w:p w14:paraId="205810AE" w14:textId="77777777" w:rsidR="00712696" w:rsidRDefault="00712696"/>
        <w:p w14:paraId="6D84A24C" w14:textId="77777777" w:rsidR="00712696" w:rsidRDefault="00712696"/>
        <w:p w14:paraId="14533B91" w14:textId="77777777" w:rsidR="00712696" w:rsidRDefault="00712696"/>
        <w:p w14:paraId="5820EA30" w14:textId="77777777" w:rsidR="00712696" w:rsidRDefault="00712696"/>
        <w:p w14:paraId="01C51C57" w14:textId="13A6EF8A" w:rsidR="00904913" w:rsidRDefault="00000000"/>
      </w:sdtContent>
    </w:sdt>
    <w:p w14:paraId="06A71A25" w14:textId="590852D5" w:rsidR="004144D0" w:rsidRDefault="00D35989" w:rsidP="0005227B">
      <w:pPr>
        <w:pStyle w:val="AxureTOCHeading"/>
        <w:jc w:val="left"/>
      </w:pPr>
      <w:r>
        <w:br w:type="page"/>
      </w:r>
    </w:p>
    <w:p w14:paraId="53A2AFB8" w14:textId="77777777" w:rsidR="001C03AB" w:rsidRDefault="001C03AB">
      <w:pPr>
        <w:sectPr w:rsidR="001C03AB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14:paraId="233BFB1D" w14:textId="77777777" w:rsidR="001C03AB" w:rsidRDefault="00000000">
      <w:pPr>
        <w:pStyle w:val="AxureHeading1"/>
        <w:keepNext/>
      </w:pPr>
      <w:r>
        <w:lastRenderedPageBreak/>
        <w:t>Pages</w:t>
      </w:r>
    </w:p>
    <w:p w14:paraId="4F1D5622" w14:textId="77777777" w:rsidR="001C03AB" w:rsidRDefault="00000000">
      <w:pPr>
        <w:pStyle w:val="AxureHeading2"/>
        <w:keepNext/>
      </w:pPr>
      <w:r>
        <w:t>Page Tree</w:t>
      </w:r>
    </w:p>
    <w:p w14:paraId="337E44F2" w14:textId="77777777" w:rsidR="001C03AB" w:rsidRDefault="00000000">
      <w:r>
        <w:t>Portada</w:t>
      </w:r>
      <w:r>
        <w:br/>
        <w:t>Listas</w:t>
      </w:r>
      <w:r>
        <w:br/>
        <w:t>Busqueda</w:t>
      </w:r>
      <w:r>
        <w:br/>
        <w:t>Resto Listas</w:t>
      </w:r>
      <w:r>
        <w:br/>
        <w:t>Reproduccion</w:t>
      </w:r>
      <w:r>
        <w:br/>
        <w:t>Comentario</w:t>
      </w:r>
      <w:r>
        <w:br/>
        <w:t>Audiolibros subidos</w:t>
      </w:r>
      <w:r>
        <w:br/>
        <w:t>Inicio Sesion</w:t>
      </w:r>
      <w:r>
        <w:br/>
        <w:t>Menu</w:t>
      </w:r>
      <w:r>
        <w:br/>
        <w:t>Perfil</w:t>
      </w:r>
      <w:r>
        <w:br/>
        <w:t>Registro</w:t>
      </w:r>
    </w:p>
    <w:p w14:paraId="0E27D5A7" w14:textId="77777777" w:rsidR="001C03AB" w:rsidRDefault="00000000">
      <w:pPr>
        <w:pStyle w:val="AxureHeading2"/>
        <w:keepNext/>
      </w:pPr>
      <w:r>
        <w:br w:type="page"/>
      </w:r>
      <w:r>
        <w:lastRenderedPageBreak/>
        <w:t>Portada</w:t>
      </w:r>
    </w:p>
    <w:p w14:paraId="293C2410" w14:textId="77777777" w:rsidR="001C03AB" w:rsidRDefault="00000000">
      <w:pPr>
        <w:pStyle w:val="AxureHeading3"/>
        <w:keepNext/>
      </w:pPr>
      <w:r>
        <w:t>User Interface</w:t>
      </w:r>
    </w:p>
    <w:p w14:paraId="03403CBA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1B96356E">
            <wp:extent cx="3429000" cy="7048500"/>
            <wp:effectExtent l="0" t="0" r="0" b="0"/>
            <wp:docPr id="220434827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66EA" w14:textId="77777777" w:rsidR="001C03AB" w:rsidRDefault="00000000">
      <w:pPr>
        <w:pStyle w:val="AxureHeading2"/>
        <w:keepNext/>
      </w:pPr>
      <w:r>
        <w:br w:type="page"/>
      </w:r>
      <w:r>
        <w:lastRenderedPageBreak/>
        <w:t>Listas</w:t>
      </w:r>
    </w:p>
    <w:p w14:paraId="3D86F374" w14:textId="77777777" w:rsidR="001C03AB" w:rsidRDefault="00000000">
      <w:pPr>
        <w:pStyle w:val="AxureHeading3"/>
        <w:keepNext/>
      </w:pPr>
      <w:r>
        <w:t>User Interface</w:t>
      </w:r>
    </w:p>
    <w:p w14:paraId="7D368ED1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6C8C8258">
            <wp:extent cx="3429000" cy="7048500"/>
            <wp:effectExtent l="0" t="0" r="0" b="0"/>
            <wp:docPr id="1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D46C" w14:textId="77777777" w:rsidR="001C03AB" w:rsidRDefault="00000000">
      <w:pPr>
        <w:pStyle w:val="AxureHeading3"/>
        <w:keepNext/>
      </w:pPr>
      <w:r>
        <w:lastRenderedPageBreak/>
        <w:t>Unnamed</w:t>
      </w:r>
    </w:p>
    <w:p w14:paraId="140F0DAD" w14:textId="77777777" w:rsidR="001C03AB" w:rsidRDefault="00000000">
      <w:pPr>
        <w:pStyle w:val="AxureHeading4"/>
        <w:keepNext/>
      </w:pPr>
      <w:r>
        <w:t>State1</w:t>
      </w:r>
    </w:p>
    <w:p w14:paraId="208C628B" w14:textId="77777777" w:rsidR="001C03AB" w:rsidRDefault="00000000">
      <w:pPr>
        <w:pStyle w:val="AxureHeading4"/>
        <w:keepNext/>
      </w:pPr>
      <w:r>
        <w:t>User Interface</w:t>
      </w:r>
    </w:p>
    <w:p w14:paraId="44AD26EB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65714B73">
            <wp:extent cx="3124200" cy="1790700"/>
            <wp:effectExtent l="0" t="0" r="0" b="0"/>
            <wp:docPr id="2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698" w14:textId="77777777" w:rsidR="001C03AB" w:rsidRDefault="00000000">
      <w:pPr>
        <w:pStyle w:val="AxureHeading3"/>
        <w:keepNext/>
      </w:pPr>
      <w:r>
        <w:t>Nueva-lista</w:t>
      </w:r>
    </w:p>
    <w:p w14:paraId="37C75B2A" w14:textId="77777777" w:rsidR="001C03AB" w:rsidRDefault="00000000">
      <w:pPr>
        <w:pStyle w:val="AxureHeading4"/>
        <w:keepNext/>
      </w:pPr>
      <w:r>
        <w:t>State1</w:t>
      </w:r>
    </w:p>
    <w:p w14:paraId="76011AD8" w14:textId="77777777" w:rsidR="001C03AB" w:rsidRDefault="00000000">
      <w:pPr>
        <w:pStyle w:val="AxureHeading4"/>
        <w:keepNext/>
      </w:pPr>
      <w:r>
        <w:t>User Interface</w:t>
      </w:r>
    </w:p>
    <w:p w14:paraId="236FC057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466860C1">
            <wp:extent cx="3343275" cy="1619250"/>
            <wp:effectExtent l="0" t="0" r="0" b="0"/>
            <wp:docPr id="3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846D" w14:textId="77777777" w:rsidR="001C03AB" w:rsidRDefault="00000000">
      <w:pPr>
        <w:pStyle w:val="AxureHeading3"/>
        <w:keepNext/>
      </w:pPr>
      <w:r>
        <w:t>Unnamed</w:t>
      </w:r>
    </w:p>
    <w:p w14:paraId="5A0F13A0" w14:textId="77777777" w:rsidR="001C03AB" w:rsidRDefault="00000000">
      <w:pPr>
        <w:pStyle w:val="AxureHeading4"/>
        <w:keepNext/>
      </w:pPr>
      <w:r>
        <w:t>User Interface</w:t>
      </w:r>
    </w:p>
    <w:p w14:paraId="0F70CCA6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2D54AE1F">
            <wp:extent cx="2857500" cy="752475"/>
            <wp:effectExtent l="0" t="0" r="0" b="0"/>
            <wp:docPr id="4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C8E1" w14:textId="77777777" w:rsidR="001C03AB" w:rsidRDefault="00000000">
      <w:pPr>
        <w:pStyle w:val="AxureHeading2"/>
        <w:keepNext/>
      </w:pPr>
      <w:r>
        <w:br w:type="page"/>
      </w:r>
      <w:r>
        <w:lastRenderedPageBreak/>
        <w:t>Busqueda</w:t>
      </w:r>
    </w:p>
    <w:p w14:paraId="29925201" w14:textId="77777777" w:rsidR="001C03AB" w:rsidRDefault="00000000">
      <w:pPr>
        <w:pStyle w:val="AxureHeading3"/>
        <w:keepNext/>
      </w:pPr>
      <w:r>
        <w:t>User Interface</w:t>
      </w:r>
    </w:p>
    <w:p w14:paraId="6D60CA5A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24A8A538">
            <wp:extent cx="3429000" cy="7048500"/>
            <wp:effectExtent l="0" t="0" r="0" b="0"/>
            <wp:docPr id="5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E4E" w14:textId="77777777" w:rsidR="001C03AB" w:rsidRDefault="00000000">
      <w:pPr>
        <w:pStyle w:val="AxureHeading3"/>
        <w:keepNext/>
      </w:pPr>
      <w:r>
        <w:lastRenderedPageBreak/>
        <w:t>Unnamed</w:t>
      </w:r>
    </w:p>
    <w:p w14:paraId="6974877B" w14:textId="77777777" w:rsidR="001C03AB" w:rsidRDefault="00000000">
      <w:pPr>
        <w:pStyle w:val="AxureHeading4"/>
        <w:keepNext/>
      </w:pPr>
      <w:r>
        <w:t>State1</w:t>
      </w:r>
    </w:p>
    <w:p w14:paraId="367E6F06" w14:textId="77777777" w:rsidR="001C03AB" w:rsidRDefault="00000000">
      <w:pPr>
        <w:pStyle w:val="AxureHeading4"/>
        <w:keepNext/>
      </w:pPr>
      <w:r>
        <w:t>User Interface</w:t>
      </w:r>
    </w:p>
    <w:p w14:paraId="2B75FDE4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74D71388">
            <wp:extent cx="2619375" cy="7315200"/>
            <wp:effectExtent l="0" t="0" r="0" b="0"/>
            <wp:docPr id="6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DCF5" w14:textId="77777777" w:rsidR="001C03AB" w:rsidRDefault="00000000">
      <w:pPr>
        <w:pStyle w:val="AxureHeading3"/>
        <w:keepNext/>
      </w:pPr>
      <w:r>
        <w:lastRenderedPageBreak/>
        <w:t>audiolibros-repeater</w:t>
      </w:r>
    </w:p>
    <w:p w14:paraId="71BE87A1" w14:textId="77777777" w:rsidR="001C03AB" w:rsidRDefault="00000000">
      <w:pPr>
        <w:pStyle w:val="AxureHeading4"/>
        <w:keepNext/>
      </w:pPr>
      <w:r>
        <w:t>User Interface</w:t>
      </w:r>
    </w:p>
    <w:p w14:paraId="35662985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7A153F77">
            <wp:extent cx="2857500" cy="619125"/>
            <wp:effectExtent l="0" t="0" r="0" b="0"/>
            <wp:docPr id="7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9AE0" w14:textId="77777777" w:rsidR="001C03AB" w:rsidRDefault="00000000">
      <w:pPr>
        <w:pStyle w:val="AxureHeading2"/>
        <w:keepNext/>
      </w:pPr>
      <w:r>
        <w:br w:type="page"/>
      </w:r>
      <w:r>
        <w:lastRenderedPageBreak/>
        <w:t>Resto Listas</w:t>
      </w:r>
    </w:p>
    <w:p w14:paraId="416948C2" w14:textId="77777777" w:rsidR="001C03AB" w:rsidRDefault="00000000">
      <w:pPr>
        <w:pStyle w:val="AxureHeading3"/>
        <w:keepNext/>
      </w:pPr>
      <w:r>
        <w:t>User Interface</w:t>
      </w:r>
    </w:p>
    <w:p w14:paraId="7F191BF4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1C30AA33">
            <wp:extent cx="3429000" cy="7048500"/>
            <wp:effectExtent l="0" t="0" r="0" b="0"/>
            <wp:docPr id="8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6BE9" w14:textId="77777777" w:rsidR="001C03AB" w:rsidRDefault="00000000">
      <w:pPr>
        <w:pStyle w:val="AxureHeading3"/>
        <w:keepNext/>
      </w:pPr>
      <w:r>
        <w:lastRenderedPageBreak/>
        <w:t>Unnamed</w:t>
      </w:r>
    </w:p>
    <w:p w14:paraId="52027E51" w14:textId="77777777" w:rsidR="001C03AB" w:rsidRDefault="00000000">
      <w:pPr>
        <w:pStyle w:val="AxureHeading4"/>
        <w:keepNext/>
      </w:pPr>
      <w:r>
        <w:t>State1</w:t>
      </w:r>
    </w:p>
    <w:p w14:paraId="44B4DDDE" w14:textId="77777777" w:rsidR="001C03AB" w:rsidRDefault="00000000">
      <w:pPr>
        <w:pStyle w:val="AxureHeading4"/>
        <w:keepNext/>
      </w:pPr>
      <w:r>
        <w:t>User Interface</w:t>
      </w:r>
    </w:p>
    <w:p w14:paraId="69B056ED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11FE24A5">
            <wp:extent cx="3162300" cy="1390650"/>
            <wp:effectExtent l="0" t="0" r="0" b="0"/>
            <wp:docPr id="9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B4AA" w14:textId="77777777" w:rsidR="001C03AB" w:rsidRDefault="00000000">
      <w:pPr>
        <w:pStyle w:val="AxureHeading3"/>
        <w:keepNext/>
      </w:pPr>
      <w:r>
        <w:t>Nueva-lista</w:t>
      </w:r>
    </w:p>
    <w:p w14:paraId="0236AD30" w14:textId="77777777" w:rsidR="001C03AB" w:rsidRDefault="00000000">
      <w:pPr>
        <w:pStyle w:val="AxureHeading4"/>
        <w:keepNext/>
      </w:pPr>
      <w:r>
        <w:t>State1</w:t>
      </w:r>
    </w:p>
    <w:p w14:paraId="069EAC3C" w14:textId="77777777" w:rsidR="001C03AB" w:rsidRDefault="00000000">
      <w:pPr>
        <w:pStyle w:val="AxureHeading4"/>
        <w:keepNext/>
      </w:pPr>
      <w:r>
        <w:t>User Interface</w:t>
      </w:r>
    </w:p>
    <w:p w14:paraId="10422A35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5DD097AB">
            <wp:extent cx="3343275" cy="1990725"/>
            <wp:effectExtent l="0" t="0" r="0" b="0"/>
            <wp:docPr id="10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466" w14:textId="77777777" w:rsidR="001C03AB" w:rsidRDefault="00000000">
      <w:pPr>
        <w:pStyle w:val="AxureHeading3"/>
        <w:keepNext/>
      </w:pPr>
      <w:r>
        <w:t>Unnamed</w:t>
      </w:r>
    </w:p>
    <w:p w14:paraId="749BEDA3" w14:textId="77777777" w:rsidR="001C03AB" w:rsidRDefault="00000000">
      <w:pPr>
        <w:pStyle w:val="AxureHeading4"/>
        <w:keepNext/>
      </w:pPr>
      <w:r>
        <w:t>User Interface</w:t>
      </w:r>
    </w:p>
    <w:p w14:paraId="1CF880CD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26577123">
            <wp:extent cx="2857500" cy="752475"/>
            <wp:effectExtent l="0" t="0" r="0" b="0"/>
            <wp:docPr id="11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23F" w14:textId="77777777" w:rsidR="001C03AB" w:rsidRDefault="00000000">
      <w:pPr>
        <w:pStyle w:val="AxureHeading2"/>
        <w:keepNext/>
      </w:pPr>
      <w:r>
        <w:br w:type="page"/>
      </w:r>
      <w:r>
        <w:lastRenderedPageBreak/>
        <w:t>Reproduccion</w:t>
      </w:r>
    </w:p>
    <w:p w14:paraId="22671017" w14:textId="77777777" w:rsidR="001C03AB" w:rsidRDefault="00000000">
      <w:pPr>
        <w:pStyle w:val="AxureHeading3"/>
        <w:keepNext/>
      </w:pPr>
      <w:r>
        <w:t>User Interface</w:t>
      </w:r>
    </w:p>
    <w:p w14:paraId="66E0F47B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039C026B">
            <wp:extent cx="3429000" cy="7048500"/>
            <wp:effectExtent l="0" t="0" r="0" b="0"/>
            <wp:docPr id="12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0061" w14:textId="77777777" w:rsidR="001C03AB" w:rsidRDefault="00000000">
      <w:pPr>
        <w:pStyle w:val="AxureHeading3"/>
        <w:keepNext/>
      </w:pPr>
      <w:r>
        <w:t>audioPlayer</w:t>
      </w:r>
    </w:p>
    <w:p w14:paraId="03EB6016" w14:textId="77777777" w:rsidR="001C03AB" w:rsidRDefault="00000000">
      <w:pPr>
        <w:pStyle w:val="AxureHeading4"/>
        <w:keepNext/>
      </w:pPr>
      <w:r>
        <w:t>State1</w:t>
      </w:r>
    </w:p>
    <w:p w14:paraId="77D1CD1B" w14:textId="77777777" w:rsidR="001C03AB" w:rsidRDefault="00000000">
      <w:pPr>
        <w:pStyle w:val="AxureHeading2"/>
        <w:keepNext/>
      </w:pPr>
      <w:r>
        <w:br w:type="page"/>
      </w:r>
      <w:r>
        <w:lastRenderedPageBreak/>
        <w:t>Comentario</w:t>
      </w:r>
    </w:p>
    <w:p w14:paraId="46B68FF3" w14:textId="77777777" w:rsidR="001C03AB" w:rsidRDefault="00000000">
      <w:pPr>
        <w:pStyle w:val="AxureHeading3"/>
        <w:keepNext/>
      </w:pPr>
      <w:r>
        <w:t>User Interface</w:t>
      </w:r>
    </w:p>
    <w:p w14:paraId="64BD42F4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131566EA">
            <wp:extent cx="3429000" cy="7048500"/>
            <wp:effectExtent l="0" t="0" r="0" b="0"/>
            <wp:docPr id="13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723" w14:textId="77777777" w:rsidR="001C03AB" w:rsidRDefault="00000000">
      <w:pPr>
        <w:pStyle w:val="AxureHeading3"/>
        <w:keepNext/>
      </w:pPr>
      <w:r>
        <w:lastRenderedPageBreak/>
        <w:t>Pop_Up</w:t>
      </w:r>
    </w:p>
    <w:p w14:paraId="64ED5427" w14:textId="77777777" w:rsidR="001C03AB" w:rsidRDefault="00000000">
      <w:pPr>
        <w:pStyle w:val="AxureHeading4"/>
        <w:keepNext/>
      </w:pPr>
      <w:r>
        <w:t>State1</w:t>
      </w:r>
    </w:p>
    <w:p w14:paraId="7FC23F38" w14:textId="77777777" w:rsidR="001C03AB" w:rsidRDefault="00000000">
      <w:pPr>
        <w:pStyle w:val="AxureHeading4"/>
        <w:keepNext/>
      </w:pPr>
      <w:r>
        <w:t>User Interface</w:t>
      </w:r>
    </w:p>
    <w:p w14:paraId="5A004C7D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3719E0A5">
            <wp:extent cx="2857500" cy="2000250"/>
            <wp:effectExtent l="0" t="0" r="0" b="0"/>
            <wp:docPr id="14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F12" w14:textId="77777777" w:rsidR="001C03AB" w:rsidRDefault="00000000">
      <w:pPr>
        <w:pStyle w:val="AxureHeading3"/>
        <w:keepNext/>
      </w:pPr>
      <w:r>
        <w:t>Pop_UpCorrecto</w:t>
      </w:r>
    </w:p>
    <w:p w14:paraId="407D4273" w14:textId="77777777" w:rsidR="001C03AB" w:rsidRDefault="00000000">
      <w:pPr>
        <w:pStyle w:val="AxureHeading4"/>
        <w:keepNext/>
      </w:pPr>
      <w:r>
        <w:t>State1</w:t>
      </w:r>
    </w:p>
    <w:p w14:paraId="206B189C" w14:textId="77777777" w:rsidR="001C03AB" w:rsidRDefault="00000000">
      <w:pPr>
        <w:pStyle w:val="AxureHeading4"/>
        <w:keepNext/>
      </w:pPr>
      <w:r>
        <w:t>User Interface</w:t>
      </w:r>
    </w:p>
    <w:p w14:paraId="479BE28D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76CBF846">
            <wp:extent cx="2857500" cy="2000250"/>
            <wp:effectExtent l="0" t="0" r="0" b="0"/>
            <wp:docPr id="15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18CF" w14:textId="77777777" w:rsidR="001C03AB" w:rsidRDefault="00000000">
      <w:pPr>
        <w:pStyle w:val="AxureHeading2"/>
        <w:keepNext/>
      </w:pPr>
      <w:r>
        <w:br w:type="page"/>
      </w:r>
      <w:r>
        <w:lastRenderedPageBreak/>
        <w:t>Audiolibros subidos</w:t>
      </w:r>
    </w:p>
    <w:p w14:paraId="6F779204" w14:textId="77777777" w:rsidR="001C03AB" w:rsidRDefault="00000000">
      <w:pPr>
        <w:pStyle w:val="AxureHeading3"/>
        <w:keepNext/>
      </w:pPr>
      <w:r>
        <w:t>User Interface</w:t>
      </w:r>
    </w:p>
    <w:p w14:paraId="592994F8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0A008992">
            <wp:extent cx="3429000" cy="7048500"/>
            <wp:effectExtent l="0" t="0" r="0" b="0"/>
            <wp:docPr id="16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CF21" w14:textId="77777777" w:rsidR="001C03AB" w:rsidRDefault="00000000">
      <w:pPr>
        <w:pStyle w:val="AxureHeading3"/>
        <w:keepNext/>
      </w:pPr>
      <w:r>
        <w:lastRenderedPageBreak/>
        <w:t>Unnamed</w:t>
      </w:r>
    </w:p>
    <w:p w14:paraId="09CAE116" w14:textId="77777777" w:rsidR="001C03AB" w:rsidRDefault="00000000">
      <w:pPr>
        <w:pStyle w:val="AxureHeading4"/>
        <w:keepNext/>
      </w:pPr>
      <w:r>
        <w:t>State1</w:t>
      </w:r>
    </w:p>
    <w:p w14:paraId="4729B008" w14:textId="77777777" w:rsidR="001C03AB" w:rsidRDefault="00000000">
      <w:pPr>
        <w:pStyle w:val="AxureHeading4"/>
        <w:keepNext/>
      </w:pPr>
      <w:r>
        <w:t>User Interface</w:t>
      </w:r>
    </w:p>
    <w:p w14:paraId="2552EEBC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51AA6E7E">
            <wp:extent cx="3162300" cy="1390650"/>
            <wp:effectExtent l="0" t="0" r="0" b="0"/>
            <wp:docPr id="17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753D" w14:textId="77777777" w:rsidR="001C03AB" w:rsidRDefault="00000000">
      <w:pPr>
        <w:pStyle w:val="AxureHeading3"/>
        <w:keepNext/>
      </w:pPr>
      <w:r>
        <w:t>Nueva-lista</w:t>
      </w:r>
    </w:p>
    <w:p w14:paraId="28A7A849" w14:textId="77777777" w:rsidR="001C03AB" w:rsidRDefault="00000000">
      <w:pPr>
        <w:pStyle w:val="AxureHeading4"/>
        <w:keepNext/>
      </w:pPr>
      <w:r>
        <w:t>State1</w:t>
      </w:r>
    </w:p>
    <w:p w14:paraId="42EFCD90" w14:textId="77777777" w:rsidR="001C03AB" w:rsidRDefault="00000000">
      <w:pPr>
        <w:pStyle w:val="AxureHeading4"/>
        <w:keepNext/>
      </w:pPr>
      <w:r>
        <w:t>User Interface</w:t>
      </w:r>
    </w:p>
    <w:p w14:paraId="04ADED60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125DCA6B">
            <wp:extent cx="3343275" cy="1990725"/>
            <wp:effectExtent l="0" t="0" r="0" b="0"/>
            <wp:docPr id="18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2A1C" w14:textId="77777777" w:rsidR="001C03AB" w:rsidRDefault="00000000">
      <w:pPr>
        <w:pStyle w:val="AxureHeading3"/>
        <w:keepNext/>
      </w:pPr>
      <w:r>
        <w:t>Unnamed</w:t>
      </w:r>
    </w:p>
    <w:p w14:paraId="5FF42A6B" w14:textId="77777777" w:rsidR="001C03AB" w:rsidRDefault="00000000">
      <w:pPr>
        <w:pStyle w:val="AxureHeading4"/>
        <w:keepNext/>
      </w:pPr>
      <w:r>
        <w:t>User Interface</w:t>
      </w:r>
    </w:p>
    <w:p w14:paraId="350C3831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332B1AE7">
            <wp:extent cx="2857500" cy="752475"/>
            <wp:effectExtent l="0" t="0" r="0" b="0"/>
            <wp:docPr id="19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8A2A" w14:textId="77777777" w:rsidR="001C03AB" w:rsidRDefault="00000000">
      <w:pPr>
        <w:pStyle w:val="AxureHeading2"/>
        <w:keepNext/>
      </w:pPr>
      <w:r>
        <w:br w:type="page"/>
      </w:r>
      <w:r>
        <w:lastRenderedPageBreak/>
        <w:t>Inicio Sesion</w:t>
      </w:r>
    </w:p>
    <w:p w14:paraId="64C54958" w14:textId="77777777" w:rsidR="001C03AB" w:rsidRDefault="00000000">
      <w:pPr>
        <w:pStyle w:val="AxureHeading3"/>
        <w:keepNext/>
      </w:pPr>
      <w:r>
        <w:t>User Interface</w:t>
      </w:r>
    </w:p>
    <w:p w14:paraId="7F9B97DF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17B3D3F5">
            <wp:extent cx="3429000" cy="7048500"/>
            <wp:effectExtent l="0" t="0" r="0" b="0"/>
            <wp:docPr id="20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3D3A" w14:textId="77777777" w:rsidR="001C03AB" w:rsidRDefault="00000000">
      <w:pPr>
        <w:pStyle w:val="AxureHeading3"/>
        <w:keepNext/>
      </w:pPr>
      <w:r>
        <w:lastRenderedPageBreak/>
        <w:t>Pop_Up</w:t>
      </w:r>
    </w:p>
    <w:p w14:paraId="161F8D40" w14:textId="77777777" w:rsidR="001C03AB" w:rsidRDefault="00000000">
      <w:pPr>
        <w:pStyle w:val="AxureHeading4"/>
        <w:keepNext/>
      </w:pPr>
      <w:r>
        <w:t>State1</w:t>
      </w:r>
    </w:p>
    <w:p w14:paraId="537A860C" w14:textId="77777777" w:rsidR="001C03AB" w:rsidRDefault="00000000">
      <w:pPr>
        <w:pStyle w:val="AxureHeading4"/>
        <w:keepNext/>
      </w:pPr>
      <w:r>
        <w:t>User Interface</w:t>
      </w:r>
    </w:p>
    <w:p w14:paraId="1E75643C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68D70EC8">
            <wp:extent cx="2857500" cy="2000250"/>
            <wp:effectExtent l="0" t="0" r="0" b="0"/>
            <wp:docPr id="21" name="AX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E87" w14:textId="77777777" w:rsidR="001C03AB" w:rsidRDefault="00000000">
      <w:pPr>
        <w:pStyle w:val="AxureHeading2"/>
        <w:keepNext/>
      </w:pPr>
      <w:r>
        <w:br w:type="page"/>
      </w:r>
      <w:r>
        <w:lastRenderedPageBreak/>
        <w:t>Menu</w:t>
      </w:r>
    </w:p>
    <w:p w14:paraId="5F06D484" w14:textId="77777777" w:rsidR="001C03AB" w:rsidRDefault="00000000">
      <w:pPr>
        <w:pStyle w:val="AxureHeading3"/>
        <w:keepNext/>
      </w:pPr>
      <w:r>
        <w:t>User Interface</w:t>
      </w:r>
    </w:p>
    <w:p w14:paraId="2413C3FE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1D5EF203">
            <wp:extent cx="3429000" cy="7048500"/>
            <wp:effectExtent l="0" t="0" r="0" b="0"/>
            <wp:docPr id="22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9A4D" w14:textId="77777777" w:rsidR="001C03AB" w:rsidRDefault="00000000">
      <w:pPr>
        <w:pStyle w:val="AxureHeading3"/>
        <w:keepNext/>
      </w:pPr>
      <w:r>
        <w:lastRenderedPageBreak/>
        <w:t>Unnamed</w:t>
      </w:r>
    </w:p>
    <w:p w14:paraId="6CF64A32" w14:textId="77777777" w:rsidR="001C03AB" w:rsidRDefault="00000000">
      <w:pPr>
        <w:pStyle w:val="AxureHeading4"/>
        <w:keepNext/>
      </w:pPr>
      <w:r>
        <w:t>State1</w:t>
      </w:r>
    </w:p>
    <w:p w14:paraId="3F895248" w14:textId="77777777" w:rsidR="001C03AB" w:rsidRDefault="00000000">
      <w:pPr>
        <w:pStyle w:val="AxureHeading4"/>
        <w:keepNext/>
      </w:pPr>
      <w:r>
        <w:t>User Interface</w:t>
      </w:r>
    </w:p>
    <w:p w14:paraId="12266036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5E773162">
            <wp:extent cx="3124200" cy="1504950"/>
            <wp:effectExtent l="0" t="0" r="0" b="0"/>
            <wp:docPr id="23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B91A" w14:textId="77777777" w:rsidR="001C03AB" w:rsidRDefault="00000000">
      <w:pPr>
        <w:pStyle w:val="AxureHeading3"/>
        <w:keepNext/>
      </w:pPr>
      <w:r>
        <w:t>Nueva-lista</w:t>
      </w:r>
    </w:p>
    <w:p w14:paraId="3EDB1135" w14:textId="77777777" w:rsidR="001C03AB" w:rsidRDefault="00000000">
      <w:pPr>
        <w:pStyle w:val="AxureHeading4"/>
        <w:keepNext/>
      </w:pPr>
      <w:r>
        <w:t>State1</w:t>
      </w:r>
    </w:p>
    <w:p w14:paraId="752FF445" w14:textId="77777777" w:rsidR="001C03AB" w:rsidRDefault="00000000">
      <w:pPr>
        <w:pStyle w:val="AxureHeading4"/>
        <w:keepNext/>
      </w:pPr>
      <w:r>
        <w:t>User Interface</w:t>
      </w:r>
    </w:p>
    <w:p w14:paraId="4BBAE8FC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1DAE63B5">
            <wp:extent cx="3343275" cy="1619250"/>
            <wp:effectExtent l="0" t="0" r="0" b="0"/>
            <wp:docPr id="24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75E" w14:textId="77777777" w:rsidR="001C03AB" w:rsidRDefault="00000000">
      <w:pPr>
        <w:pStyle w:val="AxureHeading3"/>
        <w:keepNext/>
      </w:pPr>
      <w:r>
        <w:t>Unnamed</w:t>
      </w:r>
    </w:p>
    <w:p w14:paraId="0D86B99A" w14:textId="77777777" w:rsidR="001C03AB" w:rsidRDefault="00000000">
      <w:pPr>
        <w:pStyle w:val="AxureHeading4"/>
        <w:keepNext/>
      </w:pPr>
      <w:r>
        <w:t>User Interface</w:t>
      </w:r>
    </w:p>
    <w:p w14:paraId="048B045E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4633C7D5">
            <wp:extent cx="2857500" cy="752475"/>
            <wp:effectExtent l="0" t="0" r="0" b="0"/>
            <wp:docPr id="25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3F32" w14:textId="77777777" w:rsidR="001C03AB" w:rsidRDefault="00000000">
      <w:pPr>
        <w:pStyle w:val="AxureHeading2"/>
        <w:keepNext/>
      </w:pPr>
      <w:r>
        <w:br w:type="page"/>
      </w:r>
      <w:r>
        <w:lastRenderedPageBreak/>
        <w:t>Perfil</w:t>
      </w:r>
    </w:p>
    <w:p w14:paraId="1D0C5215" w14:textId="77777777" w:rsidR="001C03AB" w:rsidRDefault="00000000">
      <w:pPr>
        <w:pStyle w:val="AxureHeading3"/>
        <w:keepNext/>
      </w:pPr>
      <w:r>
        <w:t>User Interface</w:t>
      </w:r>
    </w:p>
    <w:p w14:paraId="7CB5BF33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4B860F3E">
            <wp:extent cx="3429000" cy="7048500"/>
            <wp:effectExtent l="0" t="0" r="0" b="0"/>
            <wp:docPr id="26" name="AX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03FB" w14:textId="77777777" w:rsidR="001C03AB" w:rsidRDefault="00000000">
      <w:pPr>
        <w:pStyle w:val="AxureHeading2"/>
        <w:keepNext/>
      </w:pPr>
      <w:r>
        <w:br w:type="page"/>
      </w:r>
      <w:r>
        <w:lastRenderedPageBreak/>
        <w:t>Registro</w:t>
      </w:r>
    </w:p>
    <w:p w14:paraId="1B26A926" w14:textId="77777777" w:rsidR="001C03AB" w:rsidRDefault="00000000">
      <w:pPr>
        <w:pStyle w:val="AxureHeading3"/>
        <w:keepNext/>
      </w:pPr>
      <w:r>
        <w:t>User Interface</w:t>
      </w:r>
    </w:p>
    <w:p w14:paraId="3533DF09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7103A7B2">
            <wp:extent cx="3429000" cy="7048500"/>
            <wp:effectExtent l="0" t="0" r="0" b="0"/>
            <wp:docPr id="27" name="AXU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3A02" w14:textId="77777777" w:rsidR="001C03AB" w:rsidRDefault="00000000">
      <w:pPr>
        <w:pStyle w:val="AxureHeading3"/>
        <w:keepNext/>
      </w:pPr>
      <w:r>
        <w:lastRenderedPageBreak/>
        <w:t>Pop_Up</w:t>
      </w:r>
    </w:p>
    <w:p w14:paraId="7DBE1B1E" w14:textId="77777777" w:rsidR="001C03AB" w:rsidRDefault="00000000">
      <w:pPr>
        <w:pStyle w:val="AxureHeading4"/>
        <w:keepNext/>
      </w:pPr>
      <w:r>
        <w:t>State1</w:t>
      </w:r>
    </w:p>
    <w:p w14:paraId="0123372D" w14:textId="77777777" w:rsidR="001C03AB" w:rsidRDefault="00000000">
      <w:pPr>
        <w:pStyle w:val="AxureHeading4"/>
        <w:keepNext/>
      </w:pPr>
      <w:r>
        <w:t>User Interface</w:t>
      </w:r>
    </w:p>
    <w:p w14:paraId="3F0874C4" w14:textId="77777777" w:rsidR="001C03AB" w:rsidRDefault="00000000">
      <w:pPr>
        <w:pStyle w:val="AxureImageParagraph"/>
      </w:pPr>
      <w:r>
        <w:rPr>
          <w:noProof/>
        </w:rPr>
        <w:drawing>
          <wp:inline distT="0" distB="0" distL="0" distR="0" wp14:anchorId="34454044">
            <wp:extent cx="2857500" cy="2000250"/>
            <wp:effectExtent l="0" t="0" r="0" b="0"/>
            <wp:docPr id="28" name="AX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5E9E" w14:textId="77777777" w:rsidR="001C03AB" w:rsidRDefault="001C03AB">
      <w:pPr>
        <w:sectPr w:rsidR="001C03AB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14:paraId="055EA96C" w14:textId="77777777" w:rsidR="00F77A09" w:rsidRDefault="00F77A09"/>
    <w:sectPr w:rsidR="00F77A09" w:rsidSect="004F3FB3">
      <w:headerReference w:type="default" r:id="rId36"/>
      <w:footerReference w:type="default" r:id="rId37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41812" w14:textId="77777777" w:rsidR="00F77A09" w:rsidRDefault="00F77A09" w:rsidP="00093BE1">
      <w:pPr>
        <w:spacing w:before="0" w:after="0"/>
      </w:pPr>
      <w:r>
        <w:separator/>
      </w:r>
    </w:p>
  </w:endnote>
  <w:endnote w:type="continuationSeparator" w:id="0">
    <w:p w14:paraId="5A130175" w14:textId="77777777" w:rsidR="00F77A09" w:rsidRDefault="00F77A09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0EDDB196" w14:textId="77777777" w:rsidTr="001F050D">
      <w:trPr>
        <w:trHeight w:val="180"/>
      </w:trPr>
      <w:tc>
        <w:tcPr>
          <w:tcW w:w="2214" w:type="pct"/>
        </w:tcPr>
        <w:p w14:paraId="05477D23" w14:textId="77777777" w:rsidR="004852C3" w:rsidRDefault="004852C3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14:paraId="22986083" w14:textId="77777777" w:rsidR="004852C3" w:rsidRPr="00CC63DF" w:rsidRDefault="004852C3" w:rsidP="00CC63DF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4ABB4F4A" w14:textId="77777777" w:rsidR="004852C3" w:rsidRDefault="004852C3">
          <w:pPr>
            <w:pStyle w:val="Piedepgina"/>
          </w:pPr>
        </w:p>
      </w:tc>
    </w:tr>
    <w:tr w:rsidR="004852C3" w14:paraId="66020AFF" w14:textId="77777777" w:rsidTr="001F050D">
      <w:tc>
        <w:tcPr>
          <w:tcW w:w="2214" w:type="pct"/>
        </w:tcPr>
        <w:p w14:paraId="69F289F4" w14:textId="77777777" w:rsidR="004852C3" w:rsidRDefault="004852C3">
          <w:pPr>
            <w:pStyle w:val="Piedepgina"/>
          </w:pPr>
        </w:p>
      </w:tc>
      <w:tc>
        <w:tcPr>
          <w:tcW w:w="572" w:type="pct"/>
          <w:vMerge/>
          <w:vAlign w:val="center"/>
        </w:tcPr>
        <w:p w14:paraId="18A333E7" w14:textId="77777777" w:rsidR="004852C3" w:rsidRDefault="004852C3" w:rsidP="00CC63DF">
          <w:pPr>
            <w:pStyle w:val="Piedepgina"/>
            <w:jc w:val="center"/>
          </w:pPr>
        </w:p>
      </w:tc>
      <w:tc>
        <w:tcPr>
          <w:tcW w:w="2214" w:type="pct"/>
        </w:tcPr>
        <w:p w14:paraId="480AEBBA" w14:textId="77777777" w:rsidR="004852C3" w:rsidRDefault="004852C3">
          <w:pPr>
            <w:pStyle w:val="Piedepgina"/>
          </w:pPr>
        </w:p>
      </w:tc>
    </w:tr>
  </w:tbl>
  <w:p w14:paraId="776CBCF6" w14:textId="77777777" w:rsidR="004852C3" w:rsidRDefault="004852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14:paraId="6B40D664" w14:textId="77777777" w:rsidTr="001F050D">
      <w:trPr>
        <w:trHeight w:val="180"/>
      </w:trPr>
      <w:tc>
        <w:tcPr>
          <w:tcW w:w="2214" w:type="pct"/>
        </w:tcPr>
        <w:p w14:paraId="74705A85" w14:textId="77777777" w:rsidR="004852C3" w:rsidRDefault="004852C3">
          <w:pPr>
            <w:pStyle w:val="Piedepgina"/>
          </w:pPr>
        </w:p>
      </w:tc>
      <w:tc>
        <w:tcPr>
          <w:tcW w:w="572" w:type="pct"/>
          <w:vMerge w:val="restart"/>
          <w:vAlign w:val="center"/>
        </w:tcPr>
        <w:p w14:paraId="154D8E77" w14:textId="77777777" w:rsidR="004852C3" w:rsidRPr="00CC63DF" w:rsidRDefault="004852C3" w:rsidP="00CC63DF">
          <w:pPr>
            <w:pStyle w:val="Piedepgina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14:paraId="5B5F1F4E" w14:textId="77777777" w:rsidR="004852C3" w:rsidRDefault="004852C3">
          <w:pPr>
            <w:pStyle w:val="Piedepgina"/>
          </w:pPr>
        </w:p>
      </w:tc>
    </w:tr>
    <w:tr w:rsidR="004852C3" w14:paraId="5476CFB6" w14:textId="77777777" w:rsidTr="001F050D">
      <w:tc>
        <w:tcPr>
          <w:tcW w:w="2214" w:type="pct"/>
        </w:tcPr>
        <w:p w14:paraId="316D991D" w14:textId="77777777" w:rsidR="004852C3" w:rsidRDefault="004852C3">
          <w:pPr>
            <w:pStyle w:val="Piedepgina"/>
          </w:pPr>
        </w:p>
      </w:tc>
      <w:tc>
        <w:tcPr>
          <w:tcW w:w="572" w:type="pct"/>
          <w:vMerge/>
          <w:vAlign w:val="center"/>
        </w:tcPr>
        <w:p w14:paraId="5497BED5" w14:textId="77777777" w:rsidR="004852C3" w:rsidRDefault="004852C3" w:rsidP="00CC63DF">
          <w:pPr>
            <w:pStyle w:val="Piedepgina"/>
            <w:jc w:val="center"/>
          </w:pPr>
        </w:p>
      </w:tc>
      <w:tc>
        <w:tcPr>
          <w:tcW w:w="2214" w:type="pct"/>
        </w:tcPr>
        <w:p w14:paraId="5C80CE4A" w14:textId="77777777" w:rsidR="004852C3" w:rsidRDefault="004852C3">
          <w:pPr>
            <w:pStyle w:val="Piedepgina"/>
          </w:pPr>
        </w:p>
      </w:tc>
    </w:tr>
  </w:tbl>
  <w:p w14:paraId="6D0B695B" w14:textId="77777777" w:rsidR="004852C3" w:rsidRDefault="004852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186EB" w14:textId="77777777" w:rsidR="00F77A09" w:rsidRDefault="00F77A09" w:rsidP="00093BE1">
      <w:pPr>
        <w:spacing w:before="0" w:after="0"/>
      </w:pPr>
      <w:r>
        <w:separator/>
      </w:r>
    </w:p>
  </w:footnote>
  <w:footnote w:type="continuationSeparator" w:id="0">
    <w:p w14:paraId="38A373CB" w14:textId="77777777" w:rsidR="00F77A09" w:rsidRDefault="00F77A09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25425180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11D89F5" w14:textId="07607664" w:rsidR="00557485" w:rsidRPr="003E5A01" w:rsidRDefault="0005227B" w:rsidP="00557485">
              <w:pPr>
                <w:pStyle w:val="Sinespaciado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DOCUMENTACIÓN</w:t>
              </w:r>
            </w:p>
          </w:sdtContent>
        </w:sdt>
      </w:tc>
    </w:tr>
  </w:tbl>
  <w:p w14:paraId="7C3D58A3" w14:textId="77777777" w:rsidR="00557485" w:rsidRDefault="00557485" w:rsidP="007752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14:paraId="370BA41D" w14:textId="77777777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21758083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378A982" w14:textId="1BCFAC5B" w:rsidR="00557485" w:rsidRPr="003E5A01" w:rsidRDefault="0005227B" w:rsidP="00557485">
              <w:pPr>
                <w:pStyle w:val="Sinespaciado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DOCUMENTACIÓN</w:t>
              </w:r>
            </w:p>
          </w:sdtContent>
        </w:sdt>
      </w:tc>
    </w:tr>
  </w:tbl>
  <w:p w14:paraId="54A3B5BD" w14:textId="77777777" w:rsidR="00557485" w:rsidRDefault="00557485" w:rsidP="007752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011F36"/>
    <w:multiLevelType w:val="multilevel"/>
    <w:tmpl w:val="055268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DD7409"/>
    <w:multiLevelType w:val="multilevel"/>
    <w:tmpl w:val="A8DA3B1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62319567">
    <w:abstractNumId w:val="6"/>
  </w:num>
  <w:num w:numId="2" w16cid:durableId="805272209">
    <w:abstractNumId w:val="8"/>
  </w:num>
  <w:num w:numId="3" w16cid:durableId="1828671669">
    <w:abstractNumId w:val="7"/>
  </w:num>
  <w:num w:numId="4" w16cid:durableId="1885679726">
    <w:abstractNumId w:val="12"/>
  </w:num>
  <w:num w:numId="5" w16cid:durableId="1246306292">
    <w:abstractNumId w:val="2"/>
  </w:num>
  <w:num w:numId="6" w16cid:durableId="85227081">
    <w:abstractNumId w:val="5"/>
  </w:num>
  <w:num w:numId="7" w16cid:durableId="897284331">
    <w:abstractNumId w:val="9"/>
  </w:num>
  <w:num w:numId="8" w16cid:durableId="649095118">
    <w:abstractNumId w:val="13"/>
  </w:num>
  <w:num w:numId="9" w16cid:durableId="1133869803">
    <w:abstractNumId w:val="1"/>
  </w:num>
  <w:num w:numId="10" w16cid:durableId="158283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57A"/>
    <w:rsid w:val="00050CE1"/>
    <w:rsid w:val="0005227B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03AB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B430C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77A09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3590F0"/>
  <w15:docId w15:val="{295AE89B-103F-423B-B41B-95F92F68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Ttulo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D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D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ipervnculo">
    <w:name w:val="Hyperlink"/>
    <w:basedOn w:val="Fuentedeprrafopredeter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Mapadeldocumento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14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a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Ttulo5Car">
    <w:name w:val="Título 5 Car"/>
    <w:basedOn w:val="Fuentedeprrafopredeter"/>
    <w:link w:val="Ttulo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Sinespaciado">
    <w:name w:val="No Spacing"/>
    <w:link w:val="SinespaciadoC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93BE1"/>
    <w:rPr>
      <w:rFonts w:ascii="Arial" w:hAnsi="Arial" w:cs="Arial"/>
      <w:sz w:val="18"/>
      <w:szCs w:val="24"/>
    </w:rPr>
  </w:style>
  <w:style w:type="paragraph" w:styleId="Piedepgina">
    <w:name w:val="footer"/>
    <w:basedOn w:val="Normal"/>
    <w:link w:val="PiedepginaC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BE1"/>
    <w:rPr>
      <w:rFonts w:ascii="Arial" w:hAnsi="Arial" w:cs="Arial"/>
      <w:sz w:val="18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071"/>
    <w:rsid w:val="00082412"/>
    <w:rsid w:val="003B430C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character" w:styleId="Textodelmarcadordeposicin">
    <w:name w:val="Placeholder Text"/>
    <w:basedOn w:val="Fuentedeprrafopredeter"/>
    <w:uiPriority w:val="99"/>
    <w:semiHidden/>
    <w:rsid w:val="009D30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4</TotalTime>
  <Pages>22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CUENTARMONÍA</dc:subject>
  <dc:creator>Pablo Calvo Izquierdo</dc:creator>
  <cp:lastModifiedBy>Pablo Calvo Izquierdo</cp:lastModifiedBy>
  <cp:revision>5</cp:revision>
  <cp:lastPrinted>2010-09-03T00:33:00Z</cp:lastPrinted>
  <dcterms:created xsi:type="dcterms:W3CDTF">2010-09-03T21:47:00Z</dcterms:created>
  <dcterms:modified xsi:type="dcterms:W3CDTF">2024-06-21T17:59:00Z</dcterms:modified>
</cp:coreProperties>
</file>